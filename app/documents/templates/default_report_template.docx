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AB26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766E92F7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0B08F67C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D26802">
        <w:fldChar w:fldCharType="begin"/>
      </w:r>
      <w:r w:rsidR="00D26802">
        <w:instrText xml:space="preserve"> MERGEFIELD =created_date \* MERGEFORMAT </w:instrText>
      </w:r>
      <w:r w:rsidR="00D26802">
        <w:fldChar w:fldCharType="separate"/>
      </w:r>
      <w:r w:rsidR="000160B2" w:rsidRPr="00E32642">
        <w:rPr>
          <w:rFonts w:ascii="Century" w:hAnsi="Century" w:cs="Times New Roman"/>
          <w:bCs/>
          <w:noProof/>
          <w:szCs w:val="24"/>
        </w:rPr>
        <w:t>«=created_date»</w:t>
      </w:r>
      <w:r w:rsidR="00D26802">
        <w:rPr>
          <w:rFonts w:ascii="Century" w:hAnsi="Century" w:cs="Times New Roman"/>
          <w:bCs/>
          <w:noProof/>
          <w:szCs w:val="24"/>
        </w:rPr>
        <w:fldChar w:fldCharType="end"/>
      </w:r>
    </w:p>
    <w:p w14:paraId="71E4A41F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r w:rsidR="00D26802">
        <w:fldChar w:fldCharType="begin"/>
      </w:r>
      <w:r w:rsidR="00D26802">
        <w:instrText xml:space="preserve"> MERGEFIELD =casa_case.court_date \* MERGEFORMAT </w:instrText>
      </w:r>
      <w:r w:rsidR="00D26802">
        <w:fldChar w:fldCharType="separate"/>
      </w:r>
      <w:r w:rsidR="00D50648" w:rsidRPr="00E32642">
        <w:rPr>
          <w:rFonts w:ascii="Century" w:hAnsi="Century" w:cs="Times New Roman"/>
          <w:bCs/>
          <w:noProof/>
          <w:szCs w:val="24"/>
        </w:rPr>
        <w:t>«=</w:t>
      </w:r>
      <w:r w:rsidR="00D50648" w:rsidRPr="00E32642">
        <w:rPr>
          <w:rFonts w:ascii="Century" w:hAnsi="Century" w:cs="Times New Roman"/>
          <w:noProof/>
          <w:szCs w:val="24"/>
        </w:rPr>
        <w:t>casa_case.</w:t>
      </w:r>
      <w:r w:rsidR="00D50648" w:rsidRPr="00E32642">
        <w:rPr>
          <w:rFonts w:ascii="Century" w:hAnsi="Century" w:cs="Times New Roman"/>
          <w:bCs/>
          <w:noProof/>
          <w:szCs w:val="24"/>
        </w:rPr>
        <w:t>court_date»</w:t>
      </w:r>
      <w:r w:rsidR="00D26802">
        <w:rPr>
          <w:rFonts w:ascii="Century" w:hAnsi="Century" w:cs="Times New Roman"/>
          <w:bCs/>
          <w:noProof/>
          <w:szCs w:val="24"/>
        </w:rPr>
        <w:fldChar w:fldCharType="end"/>
      </w:r>
    </w:p>
    <w:p w14:paraId="6B79387D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2478FDBC" w14:textId="77777777" w:rsidR="00843027" w:rsidRPr="00E32642" w:rsidRDefault="00A51A19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szCs w:val="24"/>
        </w:rPr>
        <w:t>Respondent</w:t>
      </w:r>
      <w:r w:rsidR="007974A8" w:rsidRPr="00E32642">
        <w:rPr>
          <w:rFonts w:ascii="Century" w:hAnsi="Century" w:cs="Times New Roman"/>
          <w:b/>
          <w:szCs w:val="24"/>
          <w:lang w:val="vi-VN"/>
        </w:rPr>
        <w:t>(s)</w:t>
      </w:r>
      <w:r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b/>
          <w:szCs w:val="24"/>
        </w:rPr>
        <w:t>Cas</w:t>
      </w:r>
      <w:r w:rsidR="007974A8" w:rsidRPr="00E32642">
        <w:rPr>
          <w:rFonts w:ascii="Century" w:hAnsi="Century" w:cs="Times New Roman"/>
          <w:b/>
          <w:szCs w:val="24"/>
          <w:lang w:val="vi-VN"/>
        </w:rPr>
        <w:t>e</w:t>
      </w:r>
      <w:r w:rsidRPr="00E32642">
        <w:rPr>
          <w:rFonts w:ascii="Century" w:hAnsi="Century" w:cs="Times New Roman"/>
          <w:b/>
          <w:szCs w:val="24"/>
        </w:rPr>
        <w:t>#:</w:t>
      </w:r>
      <w:r w:rsidR="00D26802">
        <w:fldChar w:fldCharType="begin"/>
      </w:r>
      <w:r w:rsidR="00D26802">
        <w:instrText xml:space="preserve"> MERGEFIELD =casa_case.case_number \* MERGEFORMAT </w:instrText>
      </w:r>
      <w:r w:rsidR="00D26802">
        <w:fldChar w:fldCharType="separate"/>
      </w:r>
      <w:r w:rsidR="00D50648" w:rsidRPr="00E32642">
        <w:rPr>
          <w:rFonts w:ascii="Century" w:hAnsi="Century" w:cs="Times New Roman"/>
          <w:noProof/>
          <w:szCs w:val="24"/>
        </w:rPr>
        <w:t>«=casa_case.case_number»</w:t>
      </w:r>
      <w:r w:rsidR="00D26802">
        <w:rPr>
          <w:rFonts w:ascii="Century" w:hAnsi="Century" w:cs="Times New Roman"/>
          <w:noProof/>
          <w:szCs w:val="24"/>
        </w:rPr>
        <w:fldChar w:fldCharType="end"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b/>
          <w:szCs w:val="24"/>
        </w:rPr>
        <w:t>DOB</w:t>
      </w:r>
      <w:r w:rsidRPr="00E32642">
        <w:rPr>
          <w:rFonts w:ascii="Century" w:hAnsi="Century" w:cs="Times New Roman"/>
          <w:szCs w:val="24"/>
        </w:rPr>
        <w:t xml:space="preserve">: </w:t>
      </w:r>
      <w:r w:rsidR="00D26802">
        <w:fldChar w:fldCharType="begin"/>
      </w:r>
      <w:r w:rsidR="00D26802">
        <w:instrText xml:space="preserve"> MERGEFIELD  =casa_case.dob \* MERGEFORMAT </w:instrText>
      </w:r>
      <w:r w:rsidR="00D26802">
        <w:fldChar w:fldCharType="separate"/>
      </w:r>
      <w:r w:rsidR="005A5157" w:rsidRPr="00E32642">
        <w:rPr>
          <w:rFonts w:ascii="Century" w:hAnsi="Century" w:cs="Times New Roman"/>
          <w:noProof/>
          <w:szCs w:val="24"/>
        </w:rPr>
        <w:t>«=casa_case.dob»</w:t>
      </w:r>
      <w:r w:rsidR="00D26802">
        <w:rPr>
          <w:rFonts w:ascii="Century" w:hAnsi="Century" w:cs="Times New Roman"/>
          <w:noProof/>
          <w:szCs w:val="24"/>
        </w:rPr>
        <w:fldChar w:fldCharType="end"/>
      </w:r>
    </w:p>
    <w:p w14:paraId="50AAE58B" w14:textId="77777777"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734F3F1" w14:textId="77777777" w:rsidR="00843027" w:rsidRPr="00E32642" w:rsidRDefault="00D26802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case_contacts:if \* MERGEFORMAT </w:instrText>
      </w:r>
      <w:r>
        <w:fldChar w:fldCharType="separate"/>
      </w:r>
      <w:r w:rsidR="00843027" w:rsidRPr="00E32642">
        <w:rPr>
          <w:rFonts w:ascii="Century" w:hAnsi="Century" w:cs="Times New Roman"/>
          <w:noProof/>
          <w:szCs w:val="24"/>
        </w:rPr>
        <w:t>«case_contacts:if»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557F3459" w14:textId="77777777"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14:paraId="0C082555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  <w:gridCol w:w="3107"/>
        <w:gridCol w:w="3222"/>
      </w:tblGrid>
      <w:tr w:rsidR="00864589" w:rsidRPr="00E32642" w14:paraId="5C6B221E" w14:textId="77777777" w:rsidTr="00EF756E">
        <w:tc>
          <w:tcPr>
            <w:tcW w:w="3277" w:type="dxa"/>
          </w:tcPr>
          <w:p w14:paraId="2F8CF00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4CE19862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059FBEE6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728A23CC" w14:textId="77777777" w:rsidTr="00EF756E">
        <w:tc>
          <w:tcPr>
            <w:tcW w:w="3277" w:type="dxa"/>
          </w:tcPr>
          <w:p w14:paraId="1508CB51" w14:textId="77777777" w:rsidR="00864589" w:rsidRPr="00E32642" w:rsidRDefault="00D26802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case_contacts:each(contact)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«case_contacts:each(contact)»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107" w:type="dxa"/>
          </w:tcPr>
          <w:p w14:paraId="0D6CA3E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1BD9186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00AB22BB" w14:textId="77777777" w:rsidTr="00EF756E">
        <w:tc>
          <w:tcPr>
            <w:tcW w:w="3277" w:type="dxa"/>
          </w:tcPr>
          <w:p w14:paraId="388C3708" w14:textId="77777777" w:rsidR="00864589" w:rsidRPr="00E32642" w:rsidRDefault="00D26802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 =contact.name 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«=contact.name»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107" w:type="dxa"/>
          </w:tcPr>
          <w:p w14:paraId="7627F35D" w14:textId="77777777" w:rsidR="00864589" w:rsidRPr="00E32642" w:rsidRDefault="00D26802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 =contact.type 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«=contact.type»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222" w:type="dxa"/>
          </w:tcPr>
          <w:p w14:paraId="75B01F3B" w14:textId="77777777" w:rsidR="00864589" w:rsidRPr="00E32642" w:rsidRDefault="00D26802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 =contact.dates 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«=contact.dates»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</w:tr>
      <w:tr w:rsidR="00864589" w:rsidRPr="00E32642" w14:paraId="427B9B0A" w14:textId="77777777" w:rsidTr="00EF756E">
        <w:tc>
          <w:tcPr>
            <w:tcW w:w="3277" w:type="dxa"/>
          </w:tcPr>
          <w:p w14:paraId="406022FF" w14:textId="77777777" w:rsidR="00864589" w:rsidRPr="00E32642" w:rsidRDefault="00D26802" w:rsidP="00A51A19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case_contacts:endEach \* MERGEFORMAT </w:instrText>
            </w:r>
            <w:r>
              <w:fldChar w:fldCharType="separate"/>
            </w:r>
            <w:r w:rsidR="00864589" w:rsidRPr="00E32642">
              <w:rPr>
                <w:rFonts w:ascii="Century" w:hAnsi="Century" w:cs="Times New Roman"/>
                <w:noProof/>
                <w:szCs w:val="24"/>
              </w:rPr>
              <w:t>«case_contacts:endEach»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</w:tc>
        <w:tc>
          <w:tcPr>
            <w:tcW w:w="3107" w:type="dxa"/>
          </w:tcPr>
          <w:p w14:paraId="432B59E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7125640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1AF7AC85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2AA234A6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2BCA7EFA" w14:textId="77777777" w:rsidR="000907C3" w:rsidRPr="000D1C8F" w:rsidRDefault="00D26802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case_contacts:endIf \* MERGEFORMAT </w:instrText>
      </w:r>
      <w:r>
        <w:fldChar w:fldCharType="separate"/>
      </w:r>
      <w:r w:rsidR="00843027" w:rsidRPr="000D1C8F">
        <w:rPr>
          <w:rFonts w:ascii="Century" w:hAnsi="Century" w:cs="Times New Roman"/>
          <w:noProof/>
          <w:szCs w:val="24"/>
        </w:rPr>
        <w:t>«case_contacts:endIf»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275F8EA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52DAF668" w14:textId="77777777" w:rsidR="000D1C8F" w:rsidRPr="000D1C8F" w:rsidRDefault="00D26802" w:rsidP="000D1C8F">
      <w:pPr>
        <w:rPr>
          <w:rFonts w:ascii="Century" w:hAnsi="Century" w:cs="Times New Roman"/>
          <w:sz w:val="22"/>
        </w:rPr>
      </w:pPr>
      <w:r>
        <w:fldChar w:fldCharType="begin"/>
      </w:r>
      <w:r>
        <w:instrText xml:space="preserve"> MERGEFIELD  case_mandates:if \* MERGEFORMAT </w:instrText>
      </w:r>
      <w:r>
        <w:fldChar w:fldCharType="separate"/>
      </w:r>
      <w:r w:rsidR="000D1C8F" w:rsidRPr="000D1C8F">
        <w:rPr>
          <w:rFonts w:ascii="Century" w:hAnsi="Century" w:cs="Times New Roman"/>
          <w:noProof/>
          <w:sz w:val="22"/>
        </w:rPr>
        <w:t>«case_mandates:if»</w:t>
      </w:r>
      <w:r>
        <w:rPr>
          <w:rFonts w:ascii="Century" w:hAnsi="Century" w:cs="Times New Roman"/>
          <w:noProof/>
          <w:sz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3"/>
        <w:gridCol w:w="3192"/>
      </w:tblGrid>
      <w:tr w:rsidR="000D1C8F" w:rsidRPr="000D1C8F" w14:paraId="700CD02D" w14:textId="77777777" w:rsidTr="00C61C0C">
        <w:tc>
          <w:tcPr>
            <w:tcW w:w="3192" w:type="dxa"/>
          </w:tcPr>
          <w:p w14:paraId="352BE5F9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70225466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295EB973" w14:textId="77777777" w:rsidTr="00C61C0C">
        <w:tc>
          <w:tcPr>
            <w:tcW w:w="3192" w:type="dxa"/>
          </w:tcPr>
          <w:p w14:paraId="369B49C1" w14:textId="77777777" w:rsidR="000D1C8F" w:rsidRPr="000D1C8F" w:rsidRDefault="00D26802" w:rsidP="00C61C0C">
            <w:pPr>
              <w:rPr>
                <w:rFonts w:ascii="Century" w:hAnsi="Century" w:cs="Times New Roman"/>
              </w:rPr>
            </w:pPr>
            <w:r>
              <w:fldChar w:fldCharType="begin"/>
            </w:r>
            <w:r>
              <w:instrText xml:space="preserve"> MERGEFIELD  case_mandates:each(mandate) \* MERGEFORMAT </w:instrText>
            </w:r>
            <w:r>
              <w:fldChar w:fldCharType="separate"/>
            </w:r>
            <w:r w:rsidR="000D1C8F" w:rsidRPr="000D1C8F">
              <w:rPr>
                <w:rFonts w:ascii="Century" w:hAnsi="Century" w:cs="Times New Roman"/>
                <w:noProof/>
              </w:rPr>
              <w:t>«case_mandates:each(mandate)»</w:t>
            </w:r>
            <w:r>
              <w:rPr>
                <w:rFonts w:ascii="Century" w:hAnsi="Century" w:cs="Times New Roman"/>
                <w:noProof/>
              </w:rPr>
              <w:fldChar w:fldCharType="end"/>
            </w:r>
          </w:p>
        </w:tc>
        <w:tc>
          <w:tcPr>
            <w:tcW w:w="3192" w:type="dxa"/>
          </w:tcPr>
          <w:p w14:paraId="7E69513E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73462AAD" w14:textId="77777777" w:rsidTr="00C61C0C">
        <w:tc>
          <w:tcPr>
            <w:tcW w:w="3192" w:type="dxa"/>
          </w:tcPr>
          <w:p w14:paraId="31FD496B" w14:textId="77777777" w:rsidR="000D1C8F" w:rsidRPr="000D1C8F" w:rsidRDefault="00D26802" w:rsidP="00C61C0C">
            <w:pPr>
              <w:rPr>
                <w:rFonts w:ascii="Century" w:hAnsi="Century" w:cs="Times New Roman"/>
              </w:rPr>
            </w:pPr>
            <w:r>
              <w:fldChar w:fldCharType="begin"/>
            </w:r>
            <w:r>
              <w:instrText xml:space="preserve"> MERGEFIELD  =mandate.order \* MERGEFORMAT </w:instrText>
            </w:r>
            <w:r>
              <w:fldChar w:fldCharType="separate"/>
            </w:r>
            <w:r w:rsidR="000D1C8F" w:rsidRPr="000D1C8F">
              <w:rPr>
                <w:rFonts w:ascii="Century" w:hAnsi="Century" w:cs="Times New Roman"/>
                <w:noProof/>
              </w:rPr>
              <w:t>«=mandate.order»</w:t>
            </w:r>
            <w:r>
              <w:rPr>
                <w:rFonts w:ascii="Century" w:hAnsi="Century" w:cs="Times New Roman"/>
                <w:noProof/>
              </w:rPr>
              <w:fldChar w:fldCharType="end"/>
            </w:r>
          </w:p>
        </w:tc>
        <w:tc>
          <w:tcPr>
            <w:tcW w:w="3192" w:type="dxa"/>
          </w:tcPr>
          <w:p w14:paraId="1ADE4E8F" w14:textId="00A51E34" w:rsidR="00EB648F" w:rsidRDefault="00EB648F" w:rsidP="00C61C0C">
            <w:fldSimple w:instr=" MERGEFIELD mandate.status:if \* MERGEFORMAT ">
              <w:r>
                <w:rPr>
                  <w:noProof/>
                </w:rPr>
                <w:t>«mandate.status:if»</w:t>
              </w:r>
            </w:fldSimple>
          </w:p>
          <w:p w14:paraId="59845767" w14:textId="3FDD7A3E" w:rsidR="00EB648F" w:rsidRDefault="00EB648F" w:rsidP="00C61C0C">
            <w:fldSimple w:instr=" MERGEFIELD =mandate.status \* MERGEFORMAT ">
              <w:r>
                <w:rPr>
                  <w:noProof/>
                </w:rPr>
                <w:t>«=mandate.status»</w:t>
              </w:r>
            </w:fldSimple>
          </w:p>
          <w:p w14:paraId="2EA77923" w14:textId="7FFCE36E" w:rsidR="00EB648F" w:rsidRDefault="00EB648F" w:rsidP="00C61C0C">
            <w:fldSimple w:instr=" MERGEFIELD mandate.status:else \* MERGEFORMAT ">
              <w:r>
                <w:rPr>
                  <w:noProof/>
                </w:rPr>
                <w:t>«mandate.status:else»</w:t>
              </w:r>
            </w:fldSimple>
          </w:p>
          <w:p w14:paraId="40C7FCAC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5CF66323" w14:textId="258D822F" w:rsidR="00EB648F" w:rsidRPr="00EB648F" w:rsidRDefault="00EB648F" w:rsidP="00EB648F">
            <w:fldSimple w:instr=" MERGEFIELD  mandate.status:endIf \* MERGEFORMAT ">
              <w:r>
                <w:rPr>
                  <w:noProof/>
                </w:rPr>
                <w:t>«mandate.status:endIf»</w:t>
              </w:r>
            </w:fldSimple>
          </w:p>
        </w:tc>
      </w:tr>
      <w:tr w:rsidR="000D1C8F" w:rsidRPr="000D1C8F" w14:paraId="76A5E2C6" w14:textId="77777777" w:rsidTr="00C61C0C">
        <w:tc>
          <w:tcPr>
            <w:tcW w:w="3192" w:type="dxa"/>
          </w:tcPr>
          <w:p w14:paraId="65E01D71" w14:textId="77777777" w:rsidR="000D1C8F" w:rsidRPr="000D1C8F" w:rsidRDefault="00D26802" w:rsidP="00C61C0C">
            <w:pPr>
              <w:rPr>
                <w:rFonts w:ascii="Century" w:hAnsi="Century" w:cs="Times New Roman"/>
              </w:rPr>
            </w:pPr>
            <w:r>
              <w:fldChar w:fldCharType="begin"/>
            </w:r>
            <w:r>
              <w:instrText xml:space="preserve"> MERGEFIELD  case_mandates:endEach \</w:instrText>
            </w:r>
            <w:r>
              <w:instrText xml:space="preserve">* MERGEFORMAT </w:instrText>
            </w:r>
            <w:r>
              <w:fldChar w:fldCharType="separate"/>
            </w:r>
            <w:r w:rsidR="000D1C8F" w:rsidRPr="000D1C8F">
              <w:rPr>
                <w:rFonts w:ascii="Century" w:hAnsi="Century" w:cs="Times New Roman"/>
                <w:noProof/>
              </w:rPr>
              <w:t>«case_mandates:endEach»</w:t>
            </w:r>
            <w:r>
              <w:rPr>
                <w:rFonts w:ascii="Century" w:hAnsi="Century" w:cs="Times New Roman"/>
                <w:noProof/>
              </w:rPr>
              <w:fldChar w:fldCharType="end"/>
            </w:r>
          </w:p>
        </w:tc>
        <w:tc>
          <w:tcPr>
            <w:tcW w:w="3192" w:type="dxa"/>
          </w:tcPr>
          <w:p w14:paraId="61D655C9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54F9AF34" w14:textId="77777777" w:rsidR="000D1C8F" w:rsidRPr="000D1C8F" w:rsidRDefault="00D26802" w:rsidP="000D1C8F">
      <w:pPr>
        <w:rPr>
          <w:rFonts w:ascii="Century" w:hAnsi="Century" w:cs="Times New Roman"/>
          <w:sz w:val="22"/>
        </w:rPr>
      </w:pPr>
      <w:r>
        <w:fldChar w:fldCharType="begin"/>
      </w:r>
      <w:r>
        <w:instrText xml:space="preserve"> MERGEFIELD  case_mandates:endIf \* MERGEFORMAT </w:instrText>
      </w:r>
      <w:r>
        <w:fldChar w:fldCharType="separate"/>
      </w:r>
      <w:r w:rsidR="000D1C8F" w:rsidRPr="000D1C8F">
        <w:rPr>
          <w:rFonts w:ascii="Century" w:hAnsi="Century" w:cs="Times New Roman"/>
          <w:noProof/>
          <w:sz w:val="22"/>
        </w:rPr>
        <w:t>«case_mandates:endIf»</w:t>
      </w:r>
      <w:r>
        <w:rPr>
          <w:rFonts w:ascii="Century" w:hAnsi="Century" w:cs="Times New Roman"/>
          <w:noProof/>
          <w:sz w:val="22"/>
        </w:rPr>
        <w:fldChar w:fldCharType="end"/>
      </w:r>
    </w:p>
    <w:p w14:paraId="09C33FAD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226E84E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04ED361D" w14:textId="77777777" w:rsidR="00973B38" w:rsidRPr="00E32642" w:rsidRDefault="00D26802" w:rsidP="008137E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843591" w:rsidRPr="00E32642">
        <w:rPr>
          <w:rFonts w:ascii="Century" w:hAnsi="Century" w:cs="Times New Roman"/>
          <w:bCs/>
          <w:noProof/>
          <w:szCs w:val="24"/>
        </w:rPr>
        <w:t>«casa_case.is_transitioning:if»</w:t>
      </w:r>
      <w:r>
        <w:rPr>
          <w:rFonts w:ascii="Century" w:hAnsi="Century" w:cs="Times New Roman"/>
          <w:bCs/>
          <w:noProof/>
          <w:szCs w:val="24"/>
        </w:rPr>
        <w:fldChar w:fldCharType="end"/>
      </w:r>
    </w:p>
    <w:p w14:paraId="1B419FC0" w14:textId="77777777"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3F9A387B" w14:textId="77777777" w:rsidR="00973B38" w:rsidRPr="00E32642" w:rsidRDefault="00D26802" w:rsidP="008137E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casa_case.is_transitioning:else \* MERGEFORMAT </w:instrText>
      </w:r>
      <w:r>
        <w:fldChar w:fldCharType="separate"/>
      </w:r>
      <w:r w:rsidR="008137E9" w:rsidRPr="00E32642">
        <w:rPr>
          <w:rFonts w:ascii="Century" w:hAnsi="Century" w:cs="Times New Roman"/>
          <w:noProof/>
          <w:szCs w:val="24"/>
        </w:rPr>
        <w:t>«casa_case.is_transitioning:else»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A759536" w14:textId="77777777"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2BE9F9E2" w14:textId="77777777"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  <w:r w:rsidR="008137E9" w:rsidRPr="00E32642">
        <w:rPr>
          <w:rFonts w:ascii="Century" w:hAnsi="Century"/>
        </w:rPr>
        <w:t xml:space="preserve"> </w:t>
      </w:r>
    </w:p>
    <w:p w14:paraId="4A240E98" w14:textId="77777777" w:rsidR="008137E9" w:rsidRPr="00E32642" w:rsidRDefault="00D26802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6450BF99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08D33D62" w14:textId="77777777"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  <w:r w:rsidR="00973B38" w:rsidRPr="00E32642">
        <w:rPr>
          <w:rFonts w:ascii="Century" w:hAnsi="Century" w:cs="Times New Roman"/>
          <w:b/>
          <w:bCs/>
          <w:szCs w:val="24"/>
        </w:rPr>
        <w:t xml:space="preserve"> </w:t>
      </w:r>
    </w:p>
    <w:p w14:paraId="2AE68230" w14:textId="77777777" w:rsidR="007974A8" w:rsidRPr="00E32642" w:rsidRDefault="00D26802" w:rsidP="007974A8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!casa_case.is_transitioning:if \* MERGEFORMAT </w:instrText>
      </w:r>
      <w:r>
        <w:fldChar w:fldCharType="separate"/>
      </w:r>
      <w:r w:rsidR="002A65F2" w:rsidRPr="00E32642">
        <w:rPr>
          <w:rFonts w:ascii="Century" w:hAnsi="Century"/>
          <w:noProof/>
        </w:rPr>
        <w:t>«!casa_case.is_transitioning:if»</w:t>
      </w:r>
      <w:r>
        <w:rPr>
          <w:rFonts w:ascii="Century" w:hAnsi="Century"/>
          <w:noProof/>
        </w:rPr>
        <w:fldChar w:fldCharType="end"/>
      </w:r>
    </w:p>
    <w:p w14:paraId="681D3E02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  <w:u w:val="single"/>
        </w:rPr>
        <w:t>REMEMBER</w:t>
      </w:r>
      <w:r w:rsidRPr="00E32642">
        <w:rPr>
          <w:rFonts w:ascii="Century" w:hAnsi="Century" w:cs="Times New Roman"/>
          <w:b/>
          <w:bCs/>
          <w:color w:val="984806" w:themeColor="accent6" w:themeShade="80"/>
          <w:szCs w:val="24"/>
        </w:rPr>
        <w:t xml:space="preserve">: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Summarize factual information gathered from your contacts. Just the Facts! Your</w:t>
      </w:r>
      <w:r w:rsidRPr="00E32642">
        <w:rPr>
          <w:rFonts w:ascii="Century" w:hAnsi="Century" w:cs="Times New Roman"/>
          <w:color w:val="984806" w:themeColor="accent6" w:themeShade="80"/>
          <w:szCs w:val="24"/>
          <w:lang w:val="vi-VN"/>
        </w:rPr>
        <w:t xml:space="preserve"> f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act-based opinions come later! Indicate sources and dates from school personnel, physicians,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psycho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>logical reports, psychiatric rep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o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>r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ts, etc. (For example: This CASA spoke with Ms. Teacher</w:t>
      </w:r>
      <w:r w:rsidR="007415E2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on January 12, 2009. Ms. Teacher stated...) After each sentence if someone asked “says who?”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the answer should be “Jordy, Mom, DSS, school, foster parents, my eyes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”</w:t>
      </w:r>
      <w:r w:rsidRPr="00E32642">
        <w:rPr>
          <w:rFonts w:ascii="Century" w:hAnsi="Century" w:cs="Times New Roman"/>
          <w:color w:val="984806" w:themeColor="accent6" w:themeShade="80"/>
          <w:szCs w:val="24"/>
          <w:lang w:val="vi-VN"/>
        </w:rPr>
        <w:t>,t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he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answer should</w:t>
      </w:r>
      <w:r w:rsidR="007415E2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not be “the CASA volunteer thinks so”. </w:t>
      </w:r>
    </w:p>
    <w:p w14:paraId="44E0B302" w14:textId="77777777" w:rsidR="007974A8" w:rsidRPr="00E32642" w:rsidRDefault="007974A8" w:rsidP="00A51A19">
      <w:pPr>
        <w:rPr>
          <w:rFonts w:ascii="Century" w:hAnsi="Century" w:cs="Times New Roman"/>
          <w:b/>
          <w:bCs/>
          <w:szCs w:val="24"/>
        </w:rPr>
      </w:pPr>
    </w:p>
    <w:p w14:paraId="7B403D39" w14:textId="77777777"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t>Each section should be written in full sentences and paragraph format. The sample questions below are just a guide to assist in developing the report.</w:t>
      </w:r>
      <w:r w:rsidR="002A65F2" w:rsidRPr="00E32642">
        <w:rPr>
          <w:rFonts w:ascii="Century" w:hAnsi="Century"/>
        </w:rPr>
        <w:t xml:space="preserve"> </w:t>
      </w:r>
    </w:p>
    <w:p w14:paraId="6A79AA51" w14:textId="77777777" w:rsidR="002A65F2" w:rsidRPr="00E32642" w:rsidRDefault="00D26802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!casa_case.is_transitioning:endIf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«!casa_case.is_transitioning:endIf»</w:t>
      </w:r>
      <w:r>
        <w:rPr>
          <w:rFonts w:ascii="Century" w:hAnsi="Century"/>
          <w:noProof/>
        </w:rPr>
        <w:fldChar w:fldCharType="end"/>
      </w:r>
    </w:p>
    <w:p w14:paraId="5887D3F2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6DDAC1AE" w14:textId="77777777"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7C451716" w14:textId="77777777" w:rsidR="00121610" w:rsidRPr="00E32642" w:rsidRDefault="00D26802" w:rsidP="00121610">
      <w:pPr>
        <w:rPr>
          <w:rFonts w:ascii="Century" w:hAnsi="Century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843591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01938FF9" w14:textId="77777777"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506E301" w14:textId="77777777" w:rsidR="00A51A19" w:rsidRPr="00E32642" w:rsidRDefault="00D26802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121610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443F62E6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4EC1E61C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7FA5AC84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11D836D2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issues or concerns at this point in time at the placement?</w:t>
      </w:r>
    </w:p>
    <w:p w14:paraId="2EBBDB4D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  <w:r w:rsidR="00D615C1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</w:p>
    <w:p w14:paraId="77D8D79C" w14:textId="77777777" w:rsidR="007974A8" w:rsidRPr="00E32642" w:rsidRDefault="00D26802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=casa_case.dob \* MERGEFORMAT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54D4762E" w14:textId="77777777"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14:paraId="75C69BF3" w14:textId="77777777"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5F599FED" w14:textId="77777777" w:rsidR="00BA580A" w:rsidRPr="00E32642" w:rsidRDefault="00D26802" w:rsidP="00BA580A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843591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0C59419C" w14:textId="77777777"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5736B079" w14:textId="77777777" w:rsidR="00AB7BD0" w:rsidRPr="00E32642" w:rsidRDefault="00D26802" w:rsidP="00D615C1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121610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681CF1A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396EF8B2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E32642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E32642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71478F84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6159A666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at this point in time? </w:t>
      </w:r>
    </w:p>
    <w:p w14:paraId="4751832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1D22334F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44172EFF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4872C98C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14:paraId="76AAE2B0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Are they attending life skill classes?</w:t>
      </w:r>
    </w:p>
    <w:p w14:paraId="14C76A2F" w14:textId="77777777"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  <w:r w:rsidR="00BA580A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</w:p>
    <w:p w14:paraId="41414472" w14:textId="77777777" w:rsidR="007974A8" w:rsidRPr="00E32642" w:rsidRDefault="00D26802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7FEBAC2A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0F38D6E6" w14:textId="77777777"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14:paraId="1298F0FA" w14:textId="77777777" w:rsidR="00F34497" w:rsidRPr="00E32642" w:rsidRDefault="00D26802" w:rsidP="00543321">
      <w:pPr>
        <w:rPr>
          <w:rFonts w:ascii="Century" w:hAnsi="Century" w:cs="Times New Roman"/>
          <w:bCs/>
          <w:szCs w:val="24"/>
        </w:rPr>
      </w:pPr>
      <w:r>
        <w:fldChar w:fldCharType="begin"/>
      </w:r>
      <w:r>
        <w:instrText xml:space="preserve"> MERGEFIELD casa_case.is_transitioning:if \* MERGEFORMAT </w:instrText>
      </w:r>
      <w:r>
        <w:fldChar w:fldCharType="separate"/>
      </w:r>
      <w:r w:rsidR="00F34497" w:rsidRPr="00E32642">
        <w:rPr>
          <w:rFonts w:ascii="Century" w:hAnsi="Century" w:cs="Times New Roman"/>
          <w:bCs/>
          <w:noProof/>
          <w:szCs w:val="24"/>
        </w:rPr>
        <w:t>«casa_case.is_transitioning:if»</w:t>
      </w:r>
      <w:r>
        <w:rPr>
          <w:rFonts w:ascii="Century" w:hAnsi="Century" w:cs="Times New Roman"/>
          <w:bCs/>
          <w:noProof/>
          <w:szCs w:val="24"/>
        </w:rPr>
        <w:fldChar w:fldCharType="end"/>
      </w:r>
    </w:p>
    <w:p w14:paraId="10615BDF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020E4492" w14:textId="77777777" w:rsidR="00AB7BD0" w:rsidRPr="00E32642" w:rsidRDefault="00D26802" w:rsidP="003C26C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5165C5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8693E3F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885F358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up to date with medical exams?</w:t>
      </w:r>
    </w:p>
    <w:p w14:paraId="45D55C7F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254A52C6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2F563937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19DDD12B" w14:textId="77777777"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6DAE1E75" w14:textId="77777777" w:rsidR="00A51A19" w:rsidRPr="00E32642" w:rsidRDefault="00D26802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4BD3656A" w14:textId="77777777"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14:paraId="07E6778A" w14:textId="77777777"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2F84AF6B" w14:textId="77777777" w:rsidR="00F34497" w:rsidRPr="00E32642" w:rsidRDefault="00D26802" w:rsidP="003C26C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casa_case.is_transitioning:if \* MERGEFORMAT </w:instrText>
      </w:r>
      <w:r>
        <w:fldChar w:fldCharType="separate"/>
      </w:r>
      <w:r w:rsidR="00F34497" w:rsidRPr="00E32642">
        <w:rPr>
          <w:rFonts w:ascii="Century" w:hAnsi="Century" w:cs="Times New Roman"/>
          <w:noProof/>
          <w:szCs w:val="24"/>
        </w:rPr>
        <w:t>«casa_case.is_transitioning:if»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04A5DE3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0081EB" w14:textId="77777777" w:rsidR="00AB7BD0" w:rsidRPr="00E32642" w:rsidRDefault="00D26802" w:rsidP="003C26C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E84CD8A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47CE17A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this child seeing parents, siblings, other relatives? If so, who is the child visiting, and how</w:t>
      </w:r>
      <w:r w:rsidR="00872D6A" w:rsidRPr="00E32642">
        <w:rPr>
          <w:rFonts w:ascii="Century" w:hAnsi="Century"/>
          <w:color w:val="984806" w:themeColor="accent6" w:themeShade="80"/>
        </w:rPr>
        <w:t xml:space="preserve"> </w:t>
      </w:r>
      <w:r w:rsidRPr="00E32642">
        <w:rPr>
          <w:rFonts w:ascii="Century" w:hAnsi="Century"/>
          <w:color w:val="984806" w:themeColor="accent6" w:themeShade="80"/>
        </w:rPr>
        <w:t>often?</w:t>
      </w:r>
    </w:p>
    <w:p w14:paraId="486F1B18" w14:textId="77777777"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r w:rsidR="00543321" w:rsidRPr="00E32642">
        <w:rPr>
          <w:rFonts w:ascii="Century" w:hAnsi="Century"/>
        </w:rPr>
        <w:t xml:space="preserve"> </w:t>
      </w:r>
      <w:r w:rsidR="00D26802">
        <w:fldChar w:fldCharType="begin"/>
      </w:r>
      <w:r w:rsidR="00D26802">
        <w:instrText xml:space="preserve"> MERGEFIELD  casa_case.is_transitioning:endIf \* MERGEFORMAT </w:instrText>
      </w:r>
      <w:r w:rsidR="00D26802">
        <w:fldChar w:fldCharType="separate"/>
      </w:r>
      <w:r w:rsidR="00F21F2C" w:rsidRPr="00E32642">
        <w:rPr>
          <w:rFonts w:ascii="Century" w:hAnsi="Century"/>
          <w:noProof/>
        </w:rPr>
        <w:t>«casa_case.is_transitioning:endIf»</w:t>
      </w:r>
      <w:r w:rsidR="00D26802">
        <w:rPr>
          <w:rFonts w:ascii="Century" w:hAnsi="Century"/>
          <w:noProof/>
        </w:rPr>
        <w:fldChar w:fldCharType="end"/>
      </w:r>
    </w:p>
    <w:p w14:paraId="696F39FD" w14:textId="77777777"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6B1089AE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14:paraId="747ED231" w14:textId="77777777" w:rsidR="000B5E72" w:rsidRPr="00E32642" w:rsidRDefault="00D26802" w:rsidP="003C26C4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405296EA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3B746540" w14:textId="77777777" w:rsidR="00A51A19" w:rsidRPr="00E32642" w:rsidRDefault="00D26802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B5D24B5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3F563980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14:paraId="69E8C62E" w14:textId="77777777" w:rsidR="007974A8" w:rsidRPr="00E32642" w:rsidRDefault="00D26802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F21F2C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2207B505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1CB84048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6386DE39" w14:textId="77777777" w:rsidR="000B5E72" w:rsidRPr="00E32642" w:rsidRDefault="00D26802" w:rsidP="003C26C4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48082944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C23F981" w14:textId="77777777" w:rsidR="00A51A19" w:rsidRPr="00E32642" w:rsidRDefault="00D26802" w:rsidP="00A51A19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0B27C7F9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102F438C" w14:textId="77777777"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This section should provide information that leads to your recommendations, but be based on the objective information included in the section above.</w:t>
      </w:r>
    </w:p>
    <w:p w14:paraId="003F0C28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0DC21A26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14:paraId="6A71DF72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D96171A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You are presenting your opinion about the case (using factual information). For example: Family therapy is currently not in place. It is important that this service begins because...</w:t>
      </w:r>
    </w:p>
    <w:p w14:paraId="720101B5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BAB5E9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68596933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4925C442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Is this the most appropriate plan at this time?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  <w:r w:rsidR="003C26C4" w:rsidRPr="00E32642">
        <w:rPr>
          <w:rFonts w:ascii="Century" w:hAnsi="Century"/>
          <w:color w:val="984806" w:themeColor="accent6" w:themeShade="80"/>
        </w:rPr>
        <w:t xml:space="preserve"> </w:t>
      </w:r>
    </w:p>
    <w:p w14:paraId="48E7060C" w14:textId="77777777" w:rsidR="00A51A19" w:rsidRPr="00E32642" w:rsidRDefault="00D26802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61DFCDAE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61E26573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455AD36E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  <w:r w:rsidR="003C26C4" w:rsidRPr="00E32642">
        <w:rPr>
          <w:rFonts w:ascii="Century" w:hAnsi="Century" w:cs="Times New Roman"/>
          <w:b/>
          <w:bCs/>
          <w:szCs w:val="24"/>
        </w:rPr>
        <w:t xml:space="preserve"> </w:t>
      </w:r>
    </w:p>
    <w:p w14:paraId="486DF6F5" w14:textId="77777777" w:rsidR="003C26C4" w:rsidRPr="00E32642" w:rsidRDefault="00D26802" w:rsidP="003C26C4">
      <w:pPr>
        <w:rPr>
          <w:rFonts w:ascii="Century" w:hAnsi="Century"/>
          <w:color w:val="984806" w:themeColor="accent6" w:themeShade="80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3DA7E03B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14:paraId="6C521F5B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14:paraId="2589E3CA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14:paraId="35F48E6E" w14:textId="77777777"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0208E7D5" w14:textId="77777777" w:rsidR="00A51A19" w:rsidRPr="00E32642" w:rsidRDefault="00D26802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="000B5E72"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2AB29000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14:paraId="1F4B1DA1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14:paraId="1FBC7ADD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14:paraId="1CC22DCE" w14:textId="77777777"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14:paraId="6063F02E" w14:textId="77777777" w:rsidR="00C960AD" w:rsidRPr="00E32642" w:rsidRDefault="00D26802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="002E4A99"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75020553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69934194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5147B17E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467109BC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798F5EC4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7D106CCC" w14:textId="77777777" w:rsidTr="00DB1F96">
        <w:tc>
          <w:tcPr>
            <w:tcW w:w="5666" w:type="dxa"/>
          </w:tcPr>
          <w:p w14:paraId="0C336D82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2BFCC1B6" w14:textId="77777777" w:rsidR="00DB1F96" w:rsidRPr="00E32642" w:rsidRDefault="00D26802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=volunteer.name \* MERGEFORMAT </w:instrText>
            </w:r>
            <w:r>
              <w:fldChar w:fldCharType="separate"/>
            </w:r>
            <w:r w:rsidR="00DB1F96" w:rsidRPr="00E32642">
              <w:rPr>
                <w:rFonts w:ascii="Century" w:hAnsi="Century" w:cs="Times New Roman"/>
                <w:noProof/>
                <w:szCs w:val="24"/>
              </w:rPr>
              <w:t>«=volunteer.name»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AA0206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0C0825F4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D26802">
              <w:fldChar w:fldCharType="begin"/>
            </w:r>
            <w:r w:rsidR="00D26802">
              <w:instrText xml:space="preserve"> MERGEFIELD =volunteer.assignment_date \* MERGEFORMAT </w:instrText>
            </w:r>
            <w:r w:rsidR="00D26802">
              <w:fldChar w:fldCharType="separate"/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«=volunteer.assignment_date»</w:t>
            </w:r>
            <w:r w:rsidR="00D26802"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2FA4B1E5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5C497721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096C1E22" w14:textId="77777777" w:rsidR="00DB1F96" w:rsidRPr="00E32642" w:rsidRDefault="00D26802" w:rsidP="00DB1F96">
            <w:pPr>
              <w:rPr>
                <w:rFonts w:ascii="Century" w:hAnsi="Century" w:cs="Times New Roman"/>
                <w:szCs w:val="24"/>
              </w:rPr>
            </w:pPr>
            <w:r>
              <w:fldChar w:fldCharType="begin"/>
            </w:r>
            <w:r>
              <w:instrText xml:space="preserve"> MERGEFIELD =volunteer.supervisor_name \* MERGEFORMAT </w:instrText>
            </w:r>
            <w:r>
              <w:fldChar w:fldCharType="separate"/>
            </w:r>
            <w:r w:rsidR="00DB1F96" w:rsidRPr="00E32642">
              <w:rPr>
                <w:rFonts w:ascii="Century" w:hAnsi="Century" w:cs="Times New Roman"/>
                <w:noProof/>
                <w:szCs w:val="24"/>
              </w:rPr>
              <w:t>«=volunteer.supervisor_name»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3CCBC78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30671153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7A2AD188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0C78" w14:textId="77777777" w:rsidR="00D26802" w:rsidRDefault="00D26802" w:rsidP="001A70C2">
      <w:pPr>
        <w:spacing w:line="240" w:lineRule="auto"/>
      </w:pPr>
      <w:r>
        <w:separator/>
      </w:r>
    </w:p>
  </w:endnote>
  <w:endnote w:type="continuationSeparator" w:id="0">
    <w:p w14:paraId="73E1F864" w14:textId="77777777" w:rsidR="00D26802" w:rsidRDefault="00D26802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AEA" w14:textId="77777777" w:rsidR="005508A1" w:rsidRDefault="00550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528A" w14:textId="77777777" w:rsidR="005508A1" w:rsidRDefault="005508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564A" w14:textId="77777777" w:rsidR="00D37944" w:rsidRDefault="00D37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B31D" w14:textId="77777777" w:rsidR="00D26802" w:rsidRDefault="00D26802" w:rsidP="001A70C2">
      <w:pPr>
        <w:spacing w:line="240" w:lineRule="auto"/>
      </w:pPr>
      <w:r>
        <w:separator/>
      </w:r>
    </w:p>
  </w:footnote>
  <w:footnote w:type="continuationSeparator" w:id="0">
    <w:p w14:paraId="08D9AD39" w14:textId="77777777" w:rsidR="00D26802" w:rsidRDefault="00D26802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62B4" w14:textId="77777777" w:rsidR="00D37944" w:rsidRDefault="00D26802">
    <w:pPr>
      <w:pStyle w:val="Header"/>
    </w:pPr>
    <w:r>
      <w:rPr>
        <w:noProof/>
        <w:lang w:eastAsia="en-CA"/>
      </w:rPr>
      <w:pict w14:anchorId="63C5E1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7C0C" w14:textId="77777777" w:rsidR="005508A1" w:rsidRDefault="00550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BAB2" w14:textId="77777777" w:rsidR="00D37944" w:rsidRDefault="00D26802">
    <w:pPr>
      <w:pStyle w:val="Header"/>
    </w:pPr>
    <w:r>
      <w:rPr>
        <w:noProof/>
        <w:lang w:val="en-US"/>
      </w:rPr>
      <w:pict w14:anchorId="6E3E3DBD">
        <v:group id="Group 8" o:spid="_x0000_s1026" alt="" style="position:absolute;margin-left:169.8pt;margin-top:28.85pt;width:392.4pt;height:59.85pt;z-index:251662336" coordorigin="7082,1451" coordsize="4685,419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alt="" style="position:absolute;left:7238;top:1503;width:4529;height:263;visibility:visible;mso-wrap-style:square;v-text-anchor:top" stroked="f">
            <v:textbox style="mso-next-textbox:#Text Box 9">
              <w:txbxContent>
                <w:p w14:paraId="5E8E755F" w14:textId="77777777"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alt="" style="position:absolute;left:7082;top:1451;width:4300;height:419;visibility:visible;mso-wrap-style:square;v-text-anchor:top" filled="f" stroked="f">
            <v:textbox style="mso-next-textbox:#Text Box 10">
              <w:txbxContent>
                <w:p w14:paraId="302515B6" w14:textId="77777777"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14:paraId="19BEB3EC" w14:textId="77777777" w:rsidR="00ED43D8" w:rsidRPr="005615EA" w:rsidRDefault="00D26802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r>
                    <w:fldChar w:fldCharType="begin"/>
                  </w:r>
                  <w:r>
                    <w:instrText xml:space="preserve"> MERGEFIELD  =org_address \* MERGEFORMAT </w:instrText>
                  </w:r>
                  <w:r>
                    <w:fldChar w:fldCharType="separate"/>
                  </w:r>
                  <w:r w:rsidR="002608A4"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t>«=org_address»</w:t>
                  </w:r>
                  <w:r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fldChar w:fldCharType="end"/>
                  </w:r>
                </w:p>
                <w:p w14:paraId="44091F2E" w14:textId="77777777"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 xml:space="preserve">   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 xml:space="preserve"> 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 wp14:anchorId="1F8307A0" wp14:editId="00C83FB9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26191B" w14:textId="77777777" w:rsidR="00DA27BE" w:rsidRDefault="00D26802">
    <w:pPr>
      <w:pStyle w:val="Header"/>
    </w:pPr>
    <w:r>
      <w:rPr>
        <w:noProof/>
        <w:lang w:val="en-US"/>
      </w:rPr>
      <w:pict w14:anchorId="1D41515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.2pt;margin-top:14.7pt;width:487.2pt;height:.05pt;z-index:251663360;mso-wrap-edited:f;mso-width-percent:0;mso-height-percent:0;mso-width-percent:0;mso-height-percent:0" o:connectortype="straight" strokecolor="#1f497d [3215]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8C7"/>
    <w:rsid w:val="00005AB6"/>
    <w:rsid w:val="000160B2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E746A"/>
    <w:rsid w:val="006370C8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D0A19"/>
  <w15:docId w15:val="{67B939CA-557F-0E41-ABA9-8C4D18F7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C:\Users\pgerber.INTRA\AppData\Local\Microsoft\Windows\Temporary Internet Files\Content.Outlook\BITBZGZS\CASA_Letterhead.dotx</Template>
  <TotalTime>10</TotalTime>
  <Pages>5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Mohamed Hassan</cp:lastModifiedBy>
  <cp:revision>4</cp:revision>
  <cp:lastPrinted>2017-09-12T14:42:00Z</cp:lastPrinted>
  <dcterms:created xsi:type="dcterms:W3CDTF">2021-04-19T18:47:00Z</dcterms:created>
  <dcterms:modified xsi:type="dcterms:W3CDTF">2021-10-01T10:04:00Z</dcterms:modified>
</cp:coreProperties>
</file>